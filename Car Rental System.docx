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  <w:spacing w:before="1540" w:after="240"/>
        <w:jc w:val="center"/>
        <w:rPr>
          <w:color w:val="4472C4"/>
        </w:rPr>
      </w:pPr>
      <w:r>
        <w:rPr>
          <w:color w:val="4472C4"/>
        </w:rPr>
        <w:drawing>
          <wp:inline distT="0" distB="0" distL="0" distR="0">
            <wp:extent cx="1417320" cy="750898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>
                      <a:duotone>
                        <a:srgbClr val="1D4999"/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17320" cy="750898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pBdr>
          <w:top w:val="single" w:sz="6" w:space="6" w:color="4472C4"/>
          <w:bottom w:val="single" w:sz="6" w:space="6" w:color="4472C4"/>
        </w:pBdr>
        <w:spacing w:after="240"/>
        <w:jc w:val="center"/>
        <w:rPr>
          <w:rFonts w:ascii="Droid Sans" w:eastAsia="等线 Light" w:cs="Times New Roman" w:hAnsi="Droid Sans"/>
          <w:caps/>
          <w:smallCaps w:val="0"/>
          <w:color w:val="4472C4"/>
          <w:sz w:val="80"/>
          <w:szCs w:val="80"/>
        </w:rPr>
      </w:pPr>
      <w:r>
        <w:rPr>
          <w:rFonts w:ascii="Droid Sans" w:eastAsia="等线 Light" w:cs="Times New Roman" w:hAnsi="Droid Sans"/>
          <w:b/>
          <w:bCs/>
          <w:spacing w:val="-10"/>
          <w:kern w:val="28"/>
          <w:sz w:val="56"/>
          <w:szCs w:val="56"/>
        </w:rPr>
        <w:t>CAR  RENTAL MANAGEMENT</w:t>
      </w:r>
    </w:p>
    <w:p>
      <w:pPr>
        <w:pStyle w:val="16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t>C++ PROJECT</w:t>
      </w:r>
    </w:p>
    <w:p>
      <w:pPr>
        <w:pStyle w:val="16"/>
        <w:spacing w:before="480"/>
        <w:jc w:val="center"/>
        <w:rPr>
          <w:color w:val="4472C4"/>
        </w:rPr>
      </w:pPr>
      <w:r>
        <w:rPr>
          <w:color w:val="4472C4"/>
        </w:rPr>
        <mc:AlternateContent>
          <mc:Choice Requires="wps">
            <w:drawing>
              <wp:anchor distT="0" distB="0" distL="114300" distR="114300" simplePos="0" relativeHeight="32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ge">
                  <wp:posOffset>0</wp:posOffset>
                </wp:positionV>
                <wp:extent cx="6553200" cy="268452"/>
                <wp:effectExtent l="0" t="0" r="0" b="0"/>
                <wp:wrapNone/>
                <wp:docPr id="4" name="文本框 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53200" cy="268452"/>
                        </a:xfrm>
                        <a:prstGeom prst="rect"/>
                        <a:noFill/>
                        <a:ln w="6350" cmpd="sng" cap="flat">
                          <a:noFill/>
                          <a:prstDash val="solid"/>
                          <a:round/>
                        </a:ln>
                      </wps:spPr>
                      <wps:txbx id="5">
                        <w:txbxContent>
                          <w:p>
                            <w:pPr>
                              <w:pStyle w:val="16"/>
                              <w:spacing w:after="40"/>
                              <w:jc w:val="center"/>
                              <w:rPr>
                                <w:caps/>
                                <w:smallCaps w:val="0"/>
                                <w:color w:val="4472C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smallCaps w:val="0"/>
                                <w:color w:val="4472C4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vert="horz" wrap="square" lIns="0" tIns="0" rIns="0" bIns="0" anchor="b" anchorCtr="0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6" o:spid="_x0000_s6" filled="f" stroked="f" strokeweight="0.5pt" style="position:absolute;&#10;margin-left:0.0pt;&#10;margin-top:0.0pt;&#10;width:516.0pt;&#10;height:21.137999pt;&#10;z-index:32;&#10;mso-position-horizontal:center;&#10;mso-position-horizontal-relative:margin;&#10;mso-position-vertical:absolute;&#10;mso-position-vertical-relative:page;&#10;mso-wrap-style:square;">
                <v:stroke color="#000000"/>
                <v:textbox id="849" inset="0mm,0mm,0mm,0mm" o:insetmode="custom" style="layout-flow:horizontal;&#10;v-text-anchor:bottom;&#10;mso-fit-shape-to-text:t;">
                  <w:txbxContent>
                    <w:p>
                      <w:pPr>
                        <w:pStyle w:val="16"/>
                        <w:spacing w:after="40"/>
                        <w:jc w:val="center"/>
                        <w:rPr>
                          <w:caps/>
                          <w:smallCaps w:val="0"/>
                          <w:color w:val="4472C4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smallCaps w:val="0"/>
                          <w:color w:val="4472C4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472C4"/>
        </w:rPr>
        <w:drawing>
          <wp:inline distT="0" distB="0" distL="0" distR="0">
            <wp:extent cx="758952" cy="478932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3">
                      <a:duotone>
                        <a:srgbClr val="1D4999"/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8952" cy="47893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rPr>
          <w:sz w:val="32"/>
          <w:szCs w:val="32"/>
        </w:rPr>
        <w:t>PREPARED BY: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ANKIT RAJPUT, AP21110010918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P.SAI AKASH, AP21110010945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ASHISH KUMAR GUPTA, AP21110010938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P.DHEERAJ VENKATA SRIRAM, AP21110010935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P.DURGA MAHESH , AP21110010911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GANESH AKHIL,AP21110010931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SAI AMRUTH DOGIPARTHY,AP21110010962</w:t>
      </w:r>
      <w:bookmarkStart w:id="0" w:name="_GoBack"/>
      <w:bookmarkEnd w:id="0"/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About Project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Car Rental System is based on a concept to rent cars and generate rental invoice of a rental company. Before stepping into the main system a user has to pass through a login system to get access, then only the user can select cars with a different model and different price. This mini project contains limited features, but the essential one.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Talking about the features of the Car Rental System, after logging in   the user can select available cars. After selecting a car, the system displays selected car details which contain maximum power, mileage and many more if user he/she need to book a car then he/she has to provide the  name and national ID.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rPr>
          <w:sz w:val="32"/>
          <w:szCs w:val="32"/>
        </w:rPr>
      </w:pPr>
      <w:r>
        <w:rPr>
          <w:sz w:val="32"/>
          <w:szCs w:val="32"/>
        </w:rPr>
        <w:t>ALGORITHM: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1. Start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2. Create a structure for cars and declare string varaibles for car mark,model,color,maxs_speed,and int variable named price.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3. We use different functions like login,regitration,home,getcar and rentcar.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4. In main() function,we read a int variable choice and create a switch case for three choices like login,register and exit.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5. In login() function,declare variables as userId,password,id,pass and count and read from user.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6. Declare condition for login like (id==userId &amp;&amp; pass==password).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7. If count==1 then login else print user not found.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8. In registration() function, declare and read variables like ruserId,rpassword,rid,and rpass.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9. Registration function used create new account for user for login and continue the process.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10. In home() function, print options for user like need a car,give car,return to login and exit.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11. Create a switch case using choice to select the required option and confirm booking.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12. In getcar() function, print list of cars with models by using forloop.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13. Print all specifications of different cars using choice.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14. And choice 10 and 11 for login page and to exit.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15. In rentcar() function, enter details of user and details of car that user want to give for rent.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16. And also print rent price for each model and all set to give a car.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17. Stop.</w:t>
        <w:br w:type="page"/>
      </w:r>
    </w:p>
    <w:p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#include &lt;iostream&gt;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#include &lt;fstream&gt;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#include &lt;string.h&gt;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struct Cars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string mark [10]  = {"Hyundai","BMW","Mercedes","Audi","Tesla","Skoda","Volkswagun","Toyota","Ford"};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string model [10] = {"2016MD","2018AS","2018DS","2017LA","2018OW","2005Ps","2008PW","2010QW","2016SA"};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string color [10] = {"Red","black","yellow","Blue","Red","Brown","Silver","Black","grey"};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string maxs_peed [10] = {"100 Km/h ","150 Km/h","150 Km/h","170 Km/h","130 Km/h","140 Km/h","130 Km/h","120 Km/h","150 Km/h"};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int price [ 10 ] = {1000,2000,3000,5000,2000,3000,4000,6000,7000} 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}car;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void login();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void registration();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void home();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void getcar();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void rentcar();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int main()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int choice;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cout&lt;&lt;"\n\n\n\t\t\t\t\t\t\t\t\t-------------------------------------------------------------------------\n";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cout&lt;&lt;"\t\t\t\t\t\t\t\t\t                       WELCOME TO CAR RENTAL SYSTEM         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cout&lt;&lt;"\t\t\t\t\t\t\t\t\t-------------------------------------------------------------------------\n\n";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cout&lt;&lt;"\t\t\t\t\t\t\t\t\t ------------------------------ 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cout&lt;&lt;"\t\t\t\t\t\t\t\t\t|             Menu             |\n";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cout&lt;&lt;"\t\t\t\t\t\t\t\t\t ------------------------------\n";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cout&lt;&lt;"\t\t\t\t\t\t\t\t\t| Press 1 to LOGIN             |"&lt;&lt;endl;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cout&lt;&lt;"\t\t\t\t\t\t\t\t\t| Press 2 to REGISTER          |"&lt;&lt;endl;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cout&lt;&lt;"\t\t\t\t\t\t\t\t\t| Press 3 to EXIT              |"&lt;&lt;endl;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cout&lt;&lt;"\t\t\t\t\t\t\t\t\t ------------------------------\n";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cout&lt;&lt;"\n\t\t\t\t\t\t\t\t\tPlease Enter your Choice: 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cin&gt;&gt;choice;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cout&lt;&lt;endl;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switch(choice)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case 1: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login();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break;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case 2: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registration();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break;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case 3: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system("cls");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cout&lt;&lt;"\n\n\n\n\n\n\n\n\n\n\n\n\n\n\n";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cout&lt;&lt;"\t\t\t\t\t\t\t\t\t\t\t\t     Thank you :)";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cout&lt;&lt;"\n\t\t\t\t\t\t------------------------------------------------------------------------------------------------------------------------";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cout&lt;&lt;"\n\t\t\t\t\t\t\t\t\t\t\t * The program has been terminated *";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cout&lt;&lt;"\n\n\n\n\n\n\n\n\n\n\n\n";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exit;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break;          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default: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system("cls");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cout&lt;&lt;"\n\n\n\n\t\t\t\t\t\t\t\t\tPlease select from the options given above..!!\n"&lt;&lt;endl;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main();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void login()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int count;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string userId, password, id, pass;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system("cls");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cout&lt;&lt;"\n\n\n\t\t\t\t\t\t\t\t\t-------------------------------------------------------------------------\n\n";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cout&lt;&lt;"\t\t\t\t\t\t\t\t\tPlease Enter the User Name and the Password : "&lt;&lt;endl;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cout&lt;&lt;"\n\t\t\t\t\t\t\t\t\t-------------------------------------------------------------------------\n";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cout&lt;&lt;"\t\t\t\t\t\t\t\t\tUser Name: 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cin&gt;&gt;userId;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cout&lt;&lt;"\t\t\t\t\t\t\t\t\t-----------------------------\n";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cout&lt;&lt;"\t\t\t\t\t\t\t\t\tPassword : 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cin&gt;&gt;password;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cout&lt;&lt;"\n";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ifstream input("records.txt");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while(input&gt;&gt;id&gt;&gt;pass)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if(id==userId  &amp;&amp;  pass==password)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count=1;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system("cls");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input.close();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if(count==1)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system("cls");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cout&lt;&lt;"\n\n\t\t\t\t\t\t\t++++++++++++++++++++++++++++++++++++++++++++++++++++++++++++++++++++++++++++++++++++++++++++++++++++";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cout&lt;&lt;"\n\t\t\t\t\t\t\t\t                      *** LOGIN is successfull ***\n";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cout&lt;&lt;"\t\t\t\t\t\t\t++++++++++++++++++++++++++++++++++++++++++++++++++++++++++++++++++++++++++++++++++++++++++++++++++++";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home();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else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cout&lt;&lt;"\n\n\t\t\t\t\t\t\t++++++++++++++++++++++++++++++++++++++++++++++++++++++++++++++++++++++++++++++++++++++++++++++++++++";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cout&lt;&lt;"\n\n\t\t\t\t\t\t\t\t\t*** User Name not found. Plear check your username and password ***";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cout&lt;&lt;"\n\t\t\t\t\t\t\t\t\t         ---------------------------------------------------------\n";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cout&lt;&lt;"\n\n";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main();  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void registration()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string ruserId, rpassword,rid,rpass;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system("cls");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cout&lt;&lt;"\n\n\n\t\t\t\t\t\t\t\t\t                  ....Register yourself Here....";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cout&lt;&lt;"\n\t\t\t\t\t\t\t\t\t------------------------------------------------------------------\n";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cout&lt;&lt;"\n\t\t\t\t\t\t\t\t\tEnter UserName: 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cin&gt;&gt;ruserId;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cout&lt;&lt;"\t\t\t\t\t\t\t\t\t-----------------------------\n";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cout&lt;&lt;"\t\t\t\t\t\t\t\t\tEnter the password : 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cin&gt;&gt;rpassword;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cout&lt;&lt;"\t\t\t\t\t\t\t\t\t-----------------------------\n";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ofstream f1("records.txt",ios::app);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f1&lt;&lt;ruserId&lt;&lt;' '&lt;&lt;rpassword&lt;&lt;endl;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system("cls");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cout&lt;&lt;"\n\n\n\t\t\t\t\t\t\t\t\t--------------------------------------------------------------------------------------------\n";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cout&lt;&lt;"\t\t\t\t\t\t\t\t\t                            Your Registration is successfull..!!                                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cout&lt;&lt;"\n\t\t\t\t\t\t\t\t\t--------------------------------------------------------------------------------------------\n";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main();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void home()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cout&lt;&lt;"\n\n\n\t\t\t\t\t\t\t    --------------------------------------------------------------------------------------------\n";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cout&lt;&lt;"\t\t\t\t\t\t\t\t                        * WELCOME TO THE CAR RENTAL SYSTEM *                                        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cout&lt;&lt;"\n\t\t\t\t\t\t\t    --------------------------------------------------------------------------------------------\n";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cout&lt;&lt;"\n\n\n\t\t\t\t\t\t\t\t\t       __________\n";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cout&lt;&lt;"\t\t\t\t\t\t\t\t\t      |  1. Need a car           |\n";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cout&lt;&lt;"\t\t\t\t\t\t\t\t\t      |  2. Give car on rent     |\n";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 xml:space="preserve"> </w:t>
        <w:tab/>
        <w:t>cout&lt;&lt;"\t\t\t\t\t\t\t\t\t      |  3. Return to login page |\n";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cout&lt;&lt;"\t\t\t\t\t\t\t\t\t      |  4. EXIT                 |\n";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cout&lt;&lt;"\t\t\t\t\t\t\t\t\t       -------------------------- 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cout&lt;&lt;"\n\n";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cout&lt;&lt;"\t\t\t\t\t\t\t\t----------------------------------------------------------\n";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int choice;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cout&lt;&lt;"\t\t\t\t\t\t\t\t How can we help you: 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cin&gt;&gt;choice;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switch(choice)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ab/>
        <w:t>case 1: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ab/>
        <w:tab/>
        <w:t>getcar();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ab/>
        <w:tab/>
        <w:t>break;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ab/>
        <w:t>case 2: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ab/>
        <w:tab/>
        <w:t>rentcar();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ab/>
        <w:tab/>
        <w:t>break;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ab/>
        <w:t>case 3: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ab/>
        <w:tab/>
        <w:t>main();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ab/>
        <w:tab/>
        <w:t>break;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ab/>
        <w:t>case 4: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ab/>
        <w:tab/>
        <w:t>system("cls");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  <w:tab/>
        <w:tab/>
        <w:t>cout&lt;&lt;"\n\n\n\n\n\n\n\n\n\n\n\n\n\n\n";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  <w:tab/>
        <w:tab/>
        <w:t>cout&lt;&lt;"\t\t\t\t\t\t\t\t\t\t\t\t     Thank you :)";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  <w:tab/>
        <w:tab/>
        <w:t>cout&lt;&lt;"\n\t\t\t\t\t\t------------------------------------------------------------------------------------------------------------------------";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  <w:tab/>
        <w:tab/>
        <w:t>cout&lt;&lt;"\n\t\t\t\t\t\t\t\t\t\t\t * The program has been terminated *";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  <w:tab/>
        <w:tab/>
        <w:t>cout&lt;&lt;"\n\n\n\n\n\n\n\n\n\n\n\n";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  <w:tab/>
        <w:tab/>
        <w:t xml:space="preserve">exit;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ab/>
        <w:tab/>
        <w:t xml:space="preserve">break;    </w:t>
        <w:tab/>
        <w:tab/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void getcar()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{ </w:t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system("cls");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>cout&lt;&lt;"\n\n\t\t\t\t\t\t\t\t\t\t_________________\n";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>cout&lt;&lt;"\t\t\t\t\t\t\t\t\t\t The list of available cars is given below --&gt;\n";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>cout&lt;&lt;"\n\t\t\t\t\t\t----------------------------------------------------------------------------------------------------------------------\n";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>cout&lt;&lt;"\t\t\t\t\t\t\t_________________________________\n";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>cout&lt;&lt;"\t\t\t\t\t\t\t|\tS.No\t  |\tBrand\t  |\tModel\t  |\tCharge per day\t  |\tmax_speed\t|\n";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>cout&lt;&lt;"\t\t\t\t\t\t\t-------------------------------------------------------------------------------------------------\n";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>int num=1;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>for(int i=0 ;i&lt;9;++i)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ab/>
        <w:t>cout&lt;&lt;"\t\t\t\t\t\t\t";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cout&lt;&lt;"|\t"&lt;&lt;num&lt;&lt;".  \t  |  "&lt;&lt;car.mark[i]&lt;&lt;"\t  |    "&lt;&lt;car.model[i]&lt;&lt;"     |\t    "&lt;&lt;car.price[i]&lt;&lt;"\t  |\t  "&lt;&lt;car.maxs_peed[i]&lt;&lt;"\t|"&lt;&lt;endl;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 xml:space="preserve">num++ ;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>cout&lt;&lt;"\t\t\t\t\t\t\t-------------------------------------------------------------------------------------------------\n";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>cout&lt;&lt;"\t\t\t\t\t\t\t-------------------------------------------------------------------------------------------------\n";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>cout&lt;&lt;"\t\t\t\t\t\t\t|  Press 10:  Goto login page                                                                   |\n";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>cout&lt;&lt;"\t\t\t\t\t\t\t|  Press 11:  TO Exit                                                                           |\n";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>cout&lt;&lt;"\t\t\t\t\t\t\t-------------------------------------------------------------------------------------------------\n\n";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>int choice;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>cout&lt;&lt;"\t\t\t\t\t\t\t Select from the List: 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>cin&gt;&gt;choice;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>if (choice&lt;=9)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ab/>
        <w:t>system("cls");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cout&lt;&lt;"\n\n\n\t\t\t\t\t\t\t\t\t--------------------------------------------------";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cout&lt;&lt;"\n\t\t\t\t\t\t\t\t\t\t\tYou have selected ----&gt;";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cout&lt;&lt;"\n\t\t\t\t\t\t\t\t\t--------------------------------------------------";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ab/>
        <w:t>cout&lt;&lt;"\n\n\t\t\t\t\t\t\t\t\t\t";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ab/>
        <w:t>cout&lt;&lt;"Brand            :       "&lt;&lt;car.mark[choice-1];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ab/>
        <w:t>cout&lt;&lt;"\n\t\t\t\t\t\t\t\t\t\t";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ab/>
        <w:t>cout&lt;&lt;"Model            :       "&lt;&lt;car.model[choice-1];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ab/>
        <w:t>cout&lt;&lt;"\n\t\t\t\t\t\t\t\t\t\t";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ab/>
        <w:t>cout&lt;&lt;"Price per day    :       "&lt;&lt;car.price[choice-1];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ab/>
        <w:t>cout&lt;&lt;"\n\t\t\t\t\t\t\t\t\t\t";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ab/>
        <w:t>cout&lt;&lt;"Max_speed        :       "&lt;&lt;car.maxs_peed[choice-1];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ab/>
        <w:t>cout&lt;&lt;"\n\n\t\t\t\t\t\t\t\t\t--------------------------------------------------";</w:t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cout&lt;&lt;"\n\n\t\t\t\t\t\t\t\t\t * Enter your contact details * 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cout&lt;&lt;"\n\n\t\t\t\t\t\t\t\t\t--------------------------------------------------\n";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string name;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cout&lt;&lt;"\t\t\t\t\t\t\t\t\t Name       :  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cin&gt;&gt;name;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long long n;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cout&lt;&lt;"\t\t\t\t\t\t\t\t\t Mobile No. :  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cin&gt;&gt;n;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ofstream set("Bookings.txt",ios::app);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set&lt;&lt;choice&lt;&lt;' '&lt;&lt;name&lt;&lt;' '&lt;&lt;n&lt;&lt;endl;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cout&lt;&lt;"\n\n\n\t\t\t\t\t\t\t====================================================================================\n";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cout&lt;&lt;"\t\t\t\t\t\t\t\t\t\t    *  BOOKING CONFIRMED  *";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cout&lt;&lt;"\n\t\t\t\t\t\t\t====================================================================================\n";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main();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else if(choice==10)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main();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else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exit;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void rentcar()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system("cls");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cout&lt;&lt;"\n\n\n\t\t\t\t\t\t\t\t\t\t-----------------------------------------------\n";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cout&lt;&lt;"\n\t\t\t\t\t\t\t\t\t\t ==&gt;  Please provide the following details: 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cout&lt;&lt;"\n\t\t\t\t\t\t\t\t\t\t-----------------------------------------------\n";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cout&lt;&lt;"\n\t\t\t\t\t\t\t\t\t\t Your Name  :  ";</w:t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cin&gt;&gt;name;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long n;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cout&lt;&lt;"\t\t\t\t\t\t\t\t\t\t Mobile No. :  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cin&gt;&gt;n;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brand;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cout&lt;&lt;"\t\t\t\t\t\t\t\t\t\t Car Brand  :  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cin&gt;&gt;brand;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model;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cout&lt;&lt;"\t\t\t\t\t\t\t\t\t\t Model      :  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cin&gt;&gt;model;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p;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cout&lt;&lt;"\t\t\t\t\t\t\t\t\t\t MinPrice Expected :  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cin&gt;&gt;p;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ofstream f1("lesseeRecord.txt",ios::app);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f1&lt;&lt;name&lt;&lt;"  "&lt;&lt;n&lt;&lt;"  "&lt;&lt;brand&lt;&lt;"  "&lt;&lt;model&lt;&lt;"  "&lt;&lt;p&lt;&lt;endl;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system("cls");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cout&lt;&lt;"\n\n\n\t\t\t\t\t\t\t\t\t\t       ---------------------------------------";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cout&lt;&lt;"\n\t\t\t\t\t\t\t\t\t\t";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>cout&lt;&lt;"          Name            :       "&lt;&lt;name;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>cout&lt;&lt;"\n\t\t\t\t\t\t\t\t\t\t";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>cout&lt;&lt;"          mobile No.      :       "&lt;&lt;n;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cout&lt;&lt;"\n\t\t\t\t\t\t\t\t\t\t";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>cout&lt;&lt;"          Brand           :       "&lt;&lt;brand;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>cout&lt;&lt;"\n\t\t\t\t\t\t\t\t\t\t";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>cout&lt;&lt;"          Model           :       "&lt;&lt;model;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>cout&lt;&lt;"\n\t\t\t\t\t\t\t\t\t\t";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>cout&lt;&lt;"          Price per day   :       "&lt;&lt;p;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  <w:t>cout&lt;&lt;"\n\t\t\t\t\t\t\t\t\t\t       ---------------------------------------";</w:t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cout&lt;&lt;"\n\n\t\t\t\t\t\t\t   --------------------------------------------------------------------------------------------\n";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cout&lt;&lt;"\t\t\t\t\t\t\t\t\t\t    * Your are all Set to give your car on rent !!\n\t\t\t\t\t\t\t\t\t\t\tWe will inform you on constomer's request *";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cout&lt;&lt;"\n\t\t\t\t\t\t\t--------------------------------------------------------------------------------------------------\n\n";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cout&lt;&lt;"\n\n\n";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home();</w:t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}   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31510" cy="1746250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7462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31510" cy="1313180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3131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drawing>
          <wp:inline distT="0" distB="0" distL="0" distR="0">
            <wp:extent cx="5731510" cy="1670685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67068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31510" cy="1411605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41160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31510" cy="1767204"/>
            <wp:effectExtent l="0" t="0" r="0" b="0"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76720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31510" cy="1361439"/>
            <wp:effectExtent l="0" t="0" r="0" b="0"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36143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31510" cy="1760854"/>
            <wp:effectExtent l="0" t="0" r="0" b="0"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76085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31510" cy="1716404"/>
            <wp:effectExtent l="0" t="0" r="0" b="0"/>
            <wp:docPr id="31" name="图片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71640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/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29555" cy="1932472"/>
            <wp:effectExtent l="0" t="0" r="0" b="0"/>
            <wp:docPr id="34" name="图片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图片 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9555" cy="193247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NumType w:start="0"/>
      <w:titlePg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0" w:line="240" w:lineRule="auto"/>
      <w:contextualSpacing/>
    </w:pPr>
    <w:rPr>
      <w:rFonts w:ascii="Droid Sans" w:eastAsia="等线 Light" w:cs="Times New Roman" w:hAnsi="Droid Sans"/>
      <w:spacing w:val="-10"/>
      <w:kern w:val="28"/>
      <w:sz w:val="56"/>
      <w:szCs w:val="56"/>
    </w:rPr>
  </w:style>
  <w:style w:type="paragraph" w:customStyle="1" w:styleId="16">
    <w:name w:val="No Spacing"/>
    <w:pPr>
      <w:spacing w:after="0" w:line="240" w:lineRule="auto"/>
    </w:pPr>
    <w:rPr>
      <w:rFonts w:ascii="Droid Sans" w:eastAsia="等线" w:cs="Arial" w:hAnsi="Droid Sans"/>
      <w:sz w:val="22"/>
      <w:szCs w:val="22"/>
      <w:lang w:val="en-US" w:eastAsia="en-US" w:bidi="ar-SA"/>
    </w:rPr>
  </w:style>
  <w:style w:type="paragraph" w:styleId="17">
    <w:name w:val="head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18">
    <w:name w:val="footer"/>
    <w:basedOn w:val="0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8.png"/><Relationship Id="rId4" Type="http://schemas.openxmlformats.org/officeDocument/2006/relationships/image" Target="media/11.png"/><Relationship Id="rId5" Type="http://schemas.openxmlformats.org/officeDocument/2006/relationships/image" Target="media/14.png"/><Relationship Id="rId6" Type="http://schemas.openxmlformats.org/officeDocument/2006/relationships/image" Target="media/17.png"/><Relationship Id="rId7" Type="http://schemas.openxmlformats.org/officeDocument/2006/relationships/image" Target="media/20.png"/><Relationship Id="rId8" Type="http://schemas.openxmlformats.org/officeDocument/2006/relationships/image" Target="media/23.png"/><Relationship Id="rId9" Type="http://schemas.openxmlformats.org/officeDocument/2006/relationships/image" Target="media/26.png"/><Relationship Id="rId10" Type="http://schemas.openxmlformats.org/officeDocument/2006/relationships/image" Target="media/29.png"/><Relationship Id="rId11" Type="http://schemas.openxmlformats.org/officeDocument/2006/relationships/image" Target="media/32.png"/><Relationship Id="rId12" Type="http://schemas.openxmlformats.org/officeDocument/2006/relationships/image" Target="media/35.png"/><Relationship Id="rId13" Type="http://schemas.openxmlformats.org/officeDocument/2006/relationships/styles" Target="styles.xml"/><Relationship Id="rId1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141</TotalTime>
  <Application>Yozo_Office</Application>
  <Pages>23</Pages>
  <Words>1032</Words>
  <Characters>11053</Characters>
  <Lines>455</Lines>
  <Paragraphs>295</Paragraphs>
  <CharactersWithSpaces>13479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CAR  RENTAL MANAGEMENT</dc:title>
  <dc:subject>C++ PROJECT</dc:subject>
  <dc:creator>durgamahesh4545@gmail.com</dc:creator>
  <cp:lastModifiedBy>vivo user</cp:lastModifiedBy>
  <cp:revision>33</cp:revision>
  <dcterms:created xsi:type="dcterms:W3CDTF">2022-10-06T12:41:00Z</dcterms:created>
  <dcterms:modified xsi:type="dcterms:W3CDTF">2022-10-07T07:18:24Z</dcterms:modified>
</cp:coreProperties>
</file>